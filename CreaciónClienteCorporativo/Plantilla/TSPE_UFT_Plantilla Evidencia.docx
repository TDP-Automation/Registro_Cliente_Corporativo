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6" w:rsidRDefault="00314B06" w:rsidP="00BB5716">
      <w:pPr>
        <w:pStyle w:val="Textoindependiente2"/>
        <w:spacing w:before="120"/>
        <w:rPr>
          <w:b/>
          <w:color w:val="FFFFFF"/>
          <w:sz w:val="40"/>
          <w:szCs w:val="40"/>
        </w:rPr>
      </w:pPr>
      <w:bookmarkStart w:id="0" w:name="_GoBack"/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-1087906</wp:posOffset>
            </wp:positionH>
            <wp:positionV relativeFrom="paragraph">
              <wp:posOffset>-904875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5716" w:rsidRDefault="00BB5716" w:rsidP="00BB5716">
      <w:pPr>
        <w:rPr>
          <w:rFonts w:ascii="Trebuchet MS" w:hAnsi="Trebuchet MS"/>
          <w:b/>
          <w:i/>
          <w:iCs/>
          <w:color w:val="FFFFFF"/>
          <w:sz w:val="40"/>
          <w:szCs w:val="40"/>
        </w:rPr>
      </w:pPr>
    </w:p>
    <w:p w:rsidR="00BB5716" w:rsidRPr="00A05021" w:rsidRDefault="00664A25" w:rsidP="00C95064">
      <w:pPr>
        <w:rPr>
          <w:rFonts w:ascii="Trebuchet MS" w:hAnsi="Trebuchet MS"/>
          <w:b/>
          <w:i/>
          <w:iCs/>
          <w:color w:val="FFFFFF"/>
          <w:sz w:val="40"/>
          <w:szCs w:val="40"/>
        </w:rPr>
        <w:sectPr w:rsidR="00BB5716" w:rsidRPr="00A05021" w:rsidSect="004B6A38">
          <w:footerReference w:type="default" r:id="rId9"/>
          <w:pgSz w:w="11906" w:h="16838"/>
          <w:pgMar w:top="1411" w:right="1699" w:bottom="1411" w:left="1699" w:header="706" w:footer="706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663FB3" wp14:editId="1AA6721F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033FAB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>HP UNIFIED FUNCTIONAL TESTING</w:t>
                            </w:r>
                          </w:p>
                          <w:p w:rsidR="00FE2F96" w:rsidRPr="00892BE4" w:rsidRDefault="00FE2F96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3FB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033FAB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0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>HP UNIFIED FUNCTIONAL TESTING</w:t>
                      </w:r>
                    </w:p>
                    <w:p w:rsidR="00FE2F96" w:rsidRPr="00892BE4" w:rsidRDefault="00FE2F96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51082" wp14:editId="1CC72E0F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8B1705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5108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8B1705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37014" wp14:editId="223F7507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 w:rsidR="00314B06"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1B838C27" wp14:editId="20A47548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p w:rsidR="0091180D" w:rsidRPr="0091180D" w:rsidRDefault="0091180D" w:rsidP="00C95064">
      <w:pPr>
        <w:tabs>
          <w:tab w:val="left" w:pos="2505"/>
        </w:tabs>
        <w:rPr>
          <w:rFonts w:ascii="Arial" w:hAnsi="Arial" w:cs="Arial"/>
          <w:sz w:val="24"/>
          <w:lang w:val="es-PE"/>
        </w:rPr>
      </w:pPr>
    </w:p>
    <w:sectPr w:rsidR="0091180D" w:rsidRPr="0091180D" w:rsidSect="00BC3724">
      <w:headerReference w:type="even" r:id="rId10"/>
      <w:headerReference w:type="default" r:id="rId11"/>
      <w:footerReference w:type="default" r:id="rId12"/>
      <w:pgSz w:w="11907" w:h="16839" w:code="9"/>
      <w:pgMar w:top="1985" w:right="1037" w:bottom="1555" w:left="1138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99" w:rsidRDefault="00316D99" w:rsidP="00276B50">
      <w:r>
        <w:separator/>
      </w:r>
    </w:p>
  </w:endnote>
  <w:endnote w:type="continuationSeparator" w:id="0">
    <w:p w:rsidR="00316D99" w:rsidRDefault="00316D99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2" w:type="dxa"/>
      <w:jc w:val="center"/>
      <w:tblLook w:val="01E0" w:firstRow="1" w:lastRow="1" w:firstColumn="1" w:lastColumn="1" w:noHBand="0" w:noVBand="0"/>
    </w:tblPr>
    <w:tblGrid>
      <w:gridCol w:w="10172"/>
    </w:tblGrid>
    <w:tr w:rsidR="00FE2F96" w:rsidRPr="008A74C3" w:rsidTr="00AD7395">
      <w:trPr>
        <w:trHeight w:hRule="exact" w:val="847"/>
        <w:jc w:val="center"/>
      </w:trPr>
      <w:tc>
        <w:tcPr>
          <w:tcW w:w="10172" w:type="dxa"/>
          <w:shd w:val="clear" w:color="auto" w:fill="auto"/>
        </w:tcPr>
        <w:p w:rsidR="00FE2F96" w:rsidRPr="008A74C3" w:rsidRDefault="00FE2F96" w:rsidP="00AD7395">
          <w:pPr>
            <w:pStyle w:val="Piedepgina"/>
            <w:spacing w:before="100" w:beforeAutospacing="1"/>
            <w:jc w:val="center"/>
          </w:pPr>
          <w:r w:rsidRPr="008A74C3">
            <w:fldChar w:fldCharType="begin"/>
          </w:r>
          <w:r w:rsidRPr="008A74C3">
            <w:instrText xml:space="preserve"> PAGE   \* MERGEFORMAT </w:instrText>
          </w:r>
          <w:r w:rsidRPr="008A74C3">
            <w:fldChar w:fldCharType="separate"/>
          </w:r>
          <w:r w:rsidR="008B1705">
            <w:rPr>
              <w:noProof/>
            </w:rPr>
            <w:t>1</w:t>
          </w:r>
          <w:r w:rsidRPr="008A74C3">
            <w:fldChar w:fldCharType="end"/>
          </w:r>
        </w:p>
      </w:tc>
    </w:tr>
  </w:tbl>
  <w:p w:rsidR="00FE2F96" w:rsidRDefault="00FE2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99" w:rsidRDefault="00316D99" w:rsidP="00276B50">
      <w:r>
        <w:separator/>
      </w:r>
    </w:p>
  </w:footnote>
  <w:footnote w:type="continuationSeparator" w:id="0">
    <w:p w:rsidR="00316D99" w:rsidRDefault="00316D99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0B1C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16D99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1705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2B3D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9666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13D3-D317-443A-9026-3B9A7804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8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Mobile Center Peru</cp:lastModifiedBy>
  <cp:revision>4</cp:revision>
  <cp:lastPrinted>2015-12-21T16:50:00Z</cp:lastPrinted>
  <dcterms:created xsi:type="dcterms:W3CDTF">2019-10-10T20:54:00Z</dcterms:created>
  <dcterms:modified xsi:type="dcterms:W3CDTF">2020-07-14T15:21:00Z</dcterms:modified>
  <cp:contentStatus/>
</cp:coreProperties>
</file>